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43794E" w:rsidP="004379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GamingFUN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43794E" w:rsidP="004379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GAMEPROGRAMMING-1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Default="0043794E" w:rsidP="001D2ED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Assignment-</w:t>
                </w:r>
                <w:r w:rsidR="001D2ED0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3</w:t>
                </w:r>
              </w:p>
              <w:p w:rsidR="001D2ED0" w:rsidRPr="003E1D56" w:rsidRDefault="001D2ED0" w:rsidP="001D2ED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Part-1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43794E">
                  <w:rPr>
                    <w:sz w:val="24"/>
                    <w:szCs w:val="24"/>
                  </w:rPr>
                  <w:t>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43794E">
                  <w:t>6</w:t>
                </w:r>
                <w:r>
                  <w:t xml:space="preserve"> by </w:t>
                </w:r>
                <w:proofErr w:type="spellStart"/>
                <w:r w:rsidR="0043794E">
                  <w:t>GamingFun</w:t>
                </w:r>
                <w:proofErr w:type="spellEnd"/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43794E" w:rsidP="009567E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Padma C</w:t>
                    </w:r>
                    <w:r w:rsidR="009567EC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h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akraborty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029" w:eastAsia="en-029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E955A5" wp14:editId="4F87862A">
                    <wp:simplePos x="0" y="0"/>
                    <wp:positionH relativeFrom="column">
                      <wp:posOffset>1797908</wp:posOffset>
                    </wp:positionH>
                    <wp:positionV relativeFrom="paragraph">
                      <wp:posOffset>-5905911</wp:posOffset>
                    </wp:positionV>
                    <wp:extent cx="2440460" cy="685800"/>
                    <wp:effectExtent l="0" t="0" r="0" b="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40460" cy="685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Pr="003E1D56" w:rsidRDefault="0043794E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lang w:val="en-029" w:eastAsia="en-029"/>
                                  </w:rPr>
                                  <w:drawing>
                                    <wp:inline distT="0" distB="0" distL="0" distR="0" wp14:anchorId="29AE7322" wp14:editId="2483A27D">
                                      <wp:extent cx="1903095" cy="593090"/>
                                      <wp:effectExtent l="0" t="0" r="1905" b="0"/>
                                      <wp:docPr id="4" name="Picture 4" descr="C:\Users\chakraborty\Downloads\logo_1956770_web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chakraborty\Downloads\logo_1956770_web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03095" cy="5930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55pt;margin-top:-465.05pt;width:192.1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" stroked="f">
                    <v:textbox>
                      <w:txbxContent>
                        <w:p w:rsidR="003E1D56" w:rsidRPr="003E1D56" w:rsidRDefault="0043794E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lang w:val="en-029" w:eastAsia="en-029"/>
                            </w:rPr>
                            <w:drawing>
                              <wp:inline distT="0" distB="0" distL="0" distR="0" wp14:anchorId="29AE7322" wp14:editId="2483A27D">
                                <wp:extent cx="1903095" cy="593090"/>
                                <wp:effectExtent l="0" t="0" r="1905" b="0"/>
                                <wp:docPr id="4" name="Picture 4" descr="C:\Users\chakraborty\Downloads\logo_1956770_web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chakraborty\Downloads\logo_1956770_web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3095" cy="5930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9567EC" w:rsidP="008B6704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February </w:t>
                </w:r>
                <w:r w:rsidR="008B6704">
                  <w:rPr>
                    <w:sz w:val="24"/>
                    <w:szCs w:val="24"/>
                  </w:rPr>
                  <w:t>29</w:t>
                </w:r>
                <w:r>
                  <w:rPr>
                    <w:sz w:val="24"/>
                    <w:szCs w:val="24"/>
                  </w:rPr>
                  <w:t>,2016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1A39F4" w:rsidRDefault="001A39F4" w:rsidP="001A39F4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Page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r w:rsidRPr="001A39F4">
        <w:rPr>
          <w:sz w:val="24"/>
          <w:szCs w:val="24"/>
        </w:rPr>
        <w:t xml:space="preserve">Detailed Game Description </w:t>
      </w:r>
      <w:r>
        <w:rPr>
          <w:sz w:val="24"/>
          <w:szCs w:val="24"/>
        </w:rPr>
        <w:tab/>
        <w:t>_______________________________________</w:t>
      </w:r>
      <w:r w:rsidR="005C407E">
        <w:rPr>
          <w:sz w:val="24"/>
          <w:szCs w:val="24"/>
        </w:rPr>
        <w:tab/>
      </w:r>
      <w:r w:rsidR="005C407E">
        <w:rPr>
          <w:sz w:val="24"/>
          <w:szCs w:val="24"/>
        </w:rPr>
        <w:tab/>
        <w:t>3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Controls  _</w:t>
      </w:r>
      <w:proofErr w:type="gramEnd"/>
      <w:r>
        <w:rPr>
          <w:sz w:val="24"/>
          <w:szCs w:val="24"/>
        </w:rPr>
        <w:t>______________________________________________________</w:t>
      </w:r>
      <w:r w:rsidR="005C407E">
        <w:rPr>
          <w:sz w:val="24"/>
          <w:szCs w:val="24"/>
        </w:rPr>
        <w:tab/>
      </w:r>
      <w:r w:rsidR="005C407E">
        <w:rPr>
          <w:sz w:val="24"/>
          <w:szCs w:val="24"/>
        </w:rPr>
        <w:tab/>
        <w:t>3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r w:rsidRPr="001A39F4">
        <w:rPr>
          <w:sz w:val="24"/>
          <w:szCs w:val="24"/>
        </w:rPr>
        <w:t>Interface Sketch</w:t>
      </w:r>
      <w:r>
        <w:rPr>
          <w:sz w:val="24"/>
          <w:szCs w:val="24"/>
        </w:rPr>
        <w:t xml:space="preserve">   _________________________________________________</w:t>
      </w:r>
      <w:r w:rsidR="005C407E">
        <w:rPr>
          <w:sz w:val="24"/>
          <w:szCs w:val="24"/>
        </w:rPr>
        <w:tab/>
      </w:r>
      <w:r w:rsidR="005C407E">
        <w:rPr>
          <w:sz w:val="24"/>
          <w:szCs w:val="24"/>
        </w:rPr>
        <w:tab/>
      </w:r>
      <w:r w:rsidR="00785CEF">
        <w:rPr>
          <w:sz w:val="24"/>
          <w:szCs w:val="24"/>
        </w:rPr>
        <w:t>3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r w:rsidRPr="001A39F4">
        <w:rPr>
          <w:sz w:val="24"/>
          <w:szCs w:val="24"/>
        </w:rPr>
        <w:t>Screen Descriptions</w:t>
      </w:r>
      <w:r>
        <w:rPr>
          <w:sz w:val="24"/>
          <w:szCs w:val="24"/>
        </w:rPr>
        <w:t xml:space="preserve">   ______________________________________________</w:t>
      </w:r>
      <w:r w:rsidR="00785CEF">
        <w:rPr>
          <w:sz w:val="24"/>
          <w:szCs w:val="24"/>
        </w:rPr>
        <w:tab/>
      </w:r>
      <w:r w:rsidR="00785CEF">
        <w:rPr>
          <w:sz w:val="24"/>
          <w:szCs w:val="24"/>
        </w:rPr>
        <w:tab/>
        <w:t>4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r w:rsidRPr="001A39F4">
        <w:rPr>
          <w:sz w:val="24"/>
          <w:szCs w:val="24"/>
        </w:rPr>
        <w:t xml:space="preserve">Characters / </w:t>
      </w:r>
      <w:proofErr w:type="gramStart"/>
      <w:r w:rsidRPr="001A39F4">
        <w:rPr>
          <w:sz w:val="24"/>
          <w:szCs w:val="24"/>
        </w:rPr>
        <w:t>Vehicles</w:t>
      </w:r>
      <w:r>
        <w:rPr>
          <w:sz w:val="24"/>
          <w:szCs w:val="24"/>
        </w:rPr>
        <w:t xml:space="preserve">  _</w:t>
      </w:r>
      <w:proofErr w:type="gramEnd"/>
      <w:r>
        <w:rPr>
          <w:sz w:val="24"/>
          <w:szCs w:val="24"/>
        </w:rPr>
        <w:t>____________________________________________</w:t>
      </w:r>
      <w:r w:rsidR="00785CEF">
        <w:rPr>
          <w:sz w:val="24"/>
          <w:szCs w:val="24"/>
        </w:rPr>
        <w:tab/>
      </w:r>
      <w:r w:rsidR="00785CEF">
        <w:rPr>
          <w:sz w:val="24"/>
          <w:szCs w:val="24"/>
        </w:rPr>
        <w:tab/>
        <w:t>5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proofErr w:type="gramStart"/>
      <w:r w:rsidRPr="001A39F4">
        <w:rPr>
          <w:sz w:val="24"/>
          <w:szCs w:val="24"/>
        </w:rPr>
        <w:t>Enemies</w:t>
      </w:r>
      <w:r>
        <w:rPr>
          <w:sz w:val="24"/>
          <w:szCs w:val="24"/>
        </w:rPr>
        <w:t xml:space="preserve">  _</w:t>
      </w:r>
      <w:proofErr w:type="gramEnd"/>
      <w:r>
        <w:rPr>
          <w:sz w:val="24"/>
          <w:szCs w:val="24"/>
        </w:rPr>
        <w:t>_______________________________________________________</w:t>
      </w:r>
      <w:r w:rsidR="00785CEF">
        <w:rPr>
          <w:sz w:val="24"/>
          <w:szCs w:val="24"/>
        </w:rPr>
        <w:tab/>
      </w:r>
      <w:r w:rsidR="00785CEF">
        <w:rPr>
          <w:sz w:val="24"/>
          <w:szCs w:val="24"/>
        </w:rPr>
        <w:tab/>
        <w:t>5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r w:rsidRPr="001A39F4">
        <w:rPr>
          <w:sz w:val="24"/>
          <w:szCs w:val="24"/>
        </w:rPr>
        <w:t xml:space="preserve">Scoring </w:t>
      </w:r>
      <w:r>
        <w:rPr>
          <w:sz w:val="24"/>
          <w:szCs w:val="24"/>
        </w:rPr>
        <w:t>_________________________________________________________</w:t>
      </w:r>
      <w:r w:rsidR="00785CEF">
        <w:rPr>
          <w:sz w:val="24"/>
          <w:szCs w:val="24"/>
        </w:rPr>
        <w:tab/>
      </w:r>
      <w:r w:rsidR="00785CEF">
        <w:rPr>
          <w:sz w:val="24"/>
          <w:szCs w:val="24"/>
        </w:rPr>
        <w:tab/>
        <w:t>6</w:t>
      </w:r>
    </w:p>
    <w:p w:rsidR="001A39F4" w:rsidRPr="001A39F4" w:rsidRDefault="001A39F4" w:rsidP="001A39F4">
      <w:pPr>
        <w:spacing w:line="480" w:lineRule="auto"/>
        <w:rPr>
          <w:sz w:val="24"/>
          <w:szCs w:val="24"/>
        </w:rPr>
      </w:pPr>
      <w:r w:rsidRPr="001A39F4">
        <w:rPr>
          <w:sz w:val="24"/>
          <w:szCs w:val="24"/>
        </w:rPr>
        <w:t>Sound Index</w:t>
      </w:r>
      <w:r>
        <w:rPr>
          <w:sz w:val="24"/>
          <w:szCs w:val="24"/>
        </w:rPr>
        <w:t xml:space="preserve">   _____________________________________________________</w:t>
      </w:r>
      <w:r w:rsidR="00785CEF">
        <w:rPr>
          <w:sz w:val="24"/>
          <w:szCs w:val="24"/>
        </w:rPr>
        <w:tab/>
      </w:r>
      <w:r w:rsidR="00785CEF">
        <w:rPr>
          <w:sz w:val="24"/>
          <w:szCs w:val="24"/>
        </w:rPr>
        <w:tab/>
        <w:t>6</w:t>
      </w:r>
    </w:p>
    <w:p w:rsidR="009A4D42" w:rsidRDefault="001A39F4" w:rsidP="001A39F4">
      <w:pPr>
        <w:spacing w:line="480" w:lineRule="auto"/>
        <w:rPr>
          <w:sz w:val="24"/>
          <w:szCs w:val="24"/>
        </w:rPr>
      </w:pPr>
      <w:r w:rsidRPr="001A39F4">
        <w:rPr>
          <w:sz w:val="24"/>
          <w:szCs w:val="24"/>
        </w:rPr>
        <w:t>Art / Multimedia Index</w:t>
      </w:r>
      <w:r>
        <w:rPr>
          <w:sz w:val="24"/>
          <w:szCs w:val="24"/>
        </w:rPr>
        <w:t xml:space="preserve">        ___________________________________________</w:t>
      </w:r>
      <w:r w:rsidR="00785CEF">
        <w:rPr>
          <w:sz w:val="24"/>
          <w:szCs w:val="24"/>
        </w:rPr>
        <w:tab/>
      </w:r>
      <w:r w:rsidR="00785CEF">
        <w:rPr>
          <w:sz w:val="24"/>
          <w:szCs w:val="24"/>
        </w:rPr>
        <w:tab/>
        <w:t>6</w:t>
      </w:r>
    </w:p>
    <w:p w:rsidR="001A39F4" w:rsidRDefault="001A39F4" w:rsidP="001A39F4">
      <w:pPr>
        <w:rPr>
          <w:sz w:val="24"/>
          <w:szCs w:val="24"/>
        </w:rPr>
      </w:pPr>
    </w:p>
    <w:p w:rsidR="001A39F4" w:rsidRDefault="001A39F4" w:rsidP="001A39F4">
      <w:pPr>
        <w:rPr>
          <w:sz w:val="24"/>
          <w:szCs w:val="24"/>
        </w:rPr>
      </w:pPr>
    </w:p>
    <w:p w:rsidR="001A39F4" w:rsidRDefault="001A39F4" w:rsidP="001A39F4">
      <w:pPr>
        <w:rPr>
          <w:sz w:val="24"/>
          <w:szCs w:val="24"/>
        </w:rPr>
      </w:pPr>
    </w:p>
    <w:p w:rsidR="001A39F4" w:rsidRDefault="001A39F4" w:rsidP="001A39F4">
      <w:pPr>
        <w:rPr>
          <w:b/>
          <w:sz w:val="24"/>
          <w:szCs w:val="24"/>
          <w:u w:val="single"/>
        </w:rPr>
      </w:pPr>
    </w:p>
    <w:p w:rsidR="001A39F4" w:rsidRDefault="001A39F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EA37AB" w:rsidRDefault="00EA37AB" w:rsidP="00EA37A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EA37AB" w:rsidRDefault="00EA37AB" w:rsidP="00EA37A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the detailed changes made to your document throughout the course of development.] </w:t>
      </w:r>
    </w:p>
    <w:p w:rsidR="00EA37AB" w:rsidRDefault="00EA37AB" w:rsidP="00EA37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37AB" w:rsidRDefault="00EA37AB" w:rsidP="00EA37AB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game’s design.]</w:t>
      </w:r>
    </w:p>
    <w:p w:rsidR="00EA37AB" w:rsidRDefault="00EA37AB" w:rsidP="00EA37AB">
      <w:pPr>
        <w:jc w:val="right"/>
        <w:rPr>
          <w:sz w:val="24"/>
          <w:szCs w:val="24"/>
        </w:rPr>
      </w:pPr>
    </w:p>
    <w:p w:rsidR="00EA37AB" w:rsidRDefault="00EA37AB" w:rsidP="00EA37AB">
      <w:pPr>
        <w:jc w:val="right"/>
        <w:rPr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>
        <w:rPr>
          <w:b/>
          <w:sz w:val="24"/>
          <w:szCs w:val="24"/>
        </w:rPr>
        <w:t xml:space="preserve"> </w:t>
      </w:r>
    </w:p>
    <w:p w:rsidR="00EA37AB" w:rsidRPr="00BF4089" w:rsidRDefault="00EA37AB" w:rsidP="00EA37AB">
      <w:pPr>
        <w:pStyle w:val="ListParagraph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ensure</w:t>
      </w:r>
      <w:proofErr w:type="gramEnd"/>
      <w:r w:rsidRPr="00BF4089">
        <w:rPr>
          <w:i/>
          <w:sz w:val="24"/>
          <w:szCs w:val="24"/>
        </w:rPr>
        <w:t xml:space="preserve"> you mention the goal of the game and how to win if applicable)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Pr="008C6B2D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EA37AB" w:rsidRPr="00BF4089" w:rsidRDefault="00EA37AB" w:rsidP="00EA37AB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how</w:t>
      </w:r>
      <w:proofErr w:type="gramEnd"/>
      <w:r w:rsidRPr="00BF4089">
        <w:rPr>
          <w:i/>
          <w:sz w:val="24"/>
          <w:szCs w:val="24"/>
        </w:rPr>
        <w:t xml:space="preserve"> does your game work?)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Pr="00BF4089" w:rsidRDefault="00EA37AB" w:rsidP="00EA37AB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>
        <w:rPr>
          <w:b/>
          <w:sz w:val="24"/>
          <w:szCs w:val="24"/>
        </w:rPr>
        <w:t xml:space="preserve"> </w:t>
      </w:r>
    </w:p>
    <w:p w:rsidR="00EA37AB" w:rsidRPr="00BF4089" w:rsidRDefault="00EA37AB" w:rsidP="00EA37AB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EA37AB" w:rsidRPr="00BF4089" w:rsidRDefault="00EA37AB" w:rsidP="00EA37AB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EA37AB" w:rsidRPr="00BF4089" w:rsidRDefault="00EA37AB" w:rsidP="00EA37AB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(Does your game include saving and loading? When? </w:t>
      </w:r>
      <w:proofErr w:type="gramStart"/>
      <w:r w:rsidRPr="00BF4089">
        <w:rPr>
          <w:i/>
          <w:sz w:val="24"/>
          <w:szCs w:val="24"/>
        </w:rPr>
        <w:t>How?)</w:t>
      </w:r>
      <w:proofErr w:type="gramEnd"/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>
        <w:rPr>
          <w:b/>
          <w:sz w:val="24"/>
          <w:szCs w:val="24"/>
        </w:rPr>
        <w:t xml:space="preserve"> Sketch</w:t>
      </w:r>
    </w:p>
    <w:p w:rsidR="00EA37AB" w:rsidRPr="00BF4089" w:rsidRDefault="00EA37AB" w:rsidP="00EA37AB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EA37AB" w:rsidRPr="00BF4089" w:rsidRDefault="00EA37AB" w:rsidP="00EA37AB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EA37AB" w:rsidRDefault="00EA37AB" w:rsidP="00EA37AB">
      <w:pPr>
        <w:rPr>
          <w:b/>
          <w:sz w:val="24"/>
          <w:szCs w:val="24"/>
        </w:rPr>
      </w:pP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Pr="00BF4089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>
        <w:rPr>
          <w:b/>
          <w:sz w:val="24"/>
          <w:szCs w:val="24"/>
        </w:rPr>
        <w:t xml:space="preserve"> </w:t>
      </w:r>
    </w:p>
    <w:p w:rsidR="00EA37AB" w:rsidRPr="00BF4089" w:rsidRDefault="00EA37AB" w:rsidP="00EA37AB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Describe </w:t>
      </w:r>
      <w:r w:rsidRPr="00BF4089">
        <w:rPr>
          <w:i/>
          <w:sz w:val="24"/>
          <w:szCs w:val="24"/>
        </w:rPr>
        <w:t>Your Game Environment)</w:t>
      </w:r>
    </w:p>
    <w:p w:rsidR="00EA37AB" w:rsidRPr="008C6B2D" w:rsidRDefault="00EA37AB" w:rsidP="00EA37AB">
      <w:pPr>
        <w:pStyle w:val="ListParagraph"/>
        <w:rPr>
          <w:b/>
          <w:sz w:val="24"/>
          <w:szCs w:val="24"/>
        </w:rPr>
      </w:pP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EA37AB" w:rsidRPr="00BF4089" w:rsidRDefault="00EA37AB" w:rsidP="00EA37AB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(Describe </w:t>
      </w:r>
      <w:proofErr w:type="gramStart"/>
      <w:r w:rsidRPr="00BF4089">
        <w:rPr>
          <w:i/>
          <w:sz w:val="24"/>
          <w:szCs w:val="24"/>
        </w:rPr>
        <w:t>Each</w:t>
      </w:r>
      <w:proofErr w:type="gramEnd"/>
      <w:r w:rsidRPr="00BF4089">
        <w:rPr>
          <w:i/>
          <w:sz w:val="24"/>
          <w:szCs w:val="24"/>
        </w:rPr>
        <w:t xml:space="preserve"> of your game levels)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Pr="008C6B2D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EA37AB" w:rsidRPr="005C2F0F" w:rsidRDefault="00EA37AB" w:rsidP="00EA37AB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Describe </w:t>
      </w:r>
      <w:proofErr w:type="gramStart"/>
      <w:r>
        <w:rPr>
          <w:i/>
          <w:sz w:val="24"/>
          <w:szCs w:val="24"/>
        </w:rPr>
        <w:t>Your</w:t>
      </w:r>
      <w:proofErr w:type="gramEnd"/>
      <w:r>
        <w:rPr>
          <w:i/>
          <w:sz w:val="24"/>
          <w:szCs w:val="24"/>
        </w:rPr>
        <w:t xml:space="preserve"> game avatar if applicable)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EA37AB" w:rsidRPr="005C2F0F" w:rsidRDefault="00EA37AB" w:rsidP="00EA37AB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EA37AB" w:rsidRPr="005C2F0F" w:rsidRDefault="00EA37AB" w:rsidP="00EA37AB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EA37AB" w:rsidRPr="005C2F0F" w:rsidRDefault="00EA37AB" w:rsidP="00EA37AB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EA37AB" w:rsidRPr="005C2F0F" w:rsidRDefault="00EA37AB" w:rsidP="00EA37AB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Pr="005C2F0F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Pr="008C6B2D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EA37AB" w:rsidRPr="008C6B2D" w:rsidRDefault="00EA37AB" w:rsidP="00EA37AB">
      <w:pPr>
        <w:pStyle w:val="ListParagraph"/>
        <w:rPr>
          <w:b/>
          <w:sz w:val="24"/>
          <w:szCs w:val="24"/>
        </w:rPr>
      </w:pP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Pr="008C6B2D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Pr="005C2F0F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Pr="005C2F0F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Pr="005C2F0F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Pr="008C6B2D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>
        <w:rPr>
          <w:b/>
          <w:sz w:val="24"/>
          <w:szCs w:val="24"/>
        </w:rPr>
        <w:t>Index</w:t>
      </w:r>
    </w:p>
    <w:p w:rsidR="00EA37AB" w:rsidRPr="005C2F0F" w:rsidRDefault="00EA37AB" w:rsidP="00EA37AB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>
        <w:rPr>
          <w:b/>
          <w:sz w:val="24"/>
          <w:szCs w:val="24"/>
        </w:rPr>
        <w:t>Index</w:t>
      </w:r>
    </w:p>
    <w:p w:rsidR="00EA37AB" w:rsidRPr="005C2F0F" w:rsidRDefault="00EA37AB" w:rsidP="00EA37AB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>
        <w:rPr>
          <w:b/>
          <w:sz w:val="24"/>
          <w:szCs w:val="24"/>
        </w:rPr>
        <w:t>/ Multimedia Index</w:t>
      </w:r>
    </w:p>
    <w:p w:rsidR="00EA37AB" w:rsidRPr="005C2F0F" w:rsidRDefault="00EA37AB" w:rsidP="00EA37AB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EA37AB" w:rsidRPr="008C6B2D" w:rsidRDefault="00EA37AB" w:rsidP="00EA37AB">
      <w:pPr>
        <w:pStyle w:val="ListParagraph"/>
        <w:rPr>
          <w:b/>
          <w:sz w:val="24"/>
          <w:szCs w:val="24"/>
        </w:rPr>
      </w:pP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EA37AB" w:rsidRPr="005C2F0F" w:rsidRDefault="00EA37AB" w:rsidP="00EA37AB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EA37AB" w:rsidRPr="008C6B2D" w:rsidRDefault="00EA37AB" w:rsidP="00EA37AB">
      <w:pPr>
        <w:rPr>
          <w:b/>
          <w:sz w:val="24"/>
          <w:szCs w:val="24"/>
        </w:rPr>
      </w:pPr>
    </w:p>
    <w:p w:rsidR="00EA37AB" w:rsidRDefault="00EA37AB" w:rsidP="00EA37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EA37AB" w:rsidRPr="005C2F0F" w:rsidRDefault="00EA37AB" w:rsidP="00EA37AB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p w:rsidR="00285B75" w:rsidRPr="00E3128C" w:rsidRDefault="00285B75" w:rsidP="00E3128C">
      <w:pPr>
        <w:rPr>
          <w:i/>
          <w:sz w:val="24"/>
          <w:szCs w:val="24"/>
        </w:rPr>
      </w:pPr>
      <w:bookmarkStart w:id="0" w:name="_GoBack"/>
      <w:bookmarkEnd w:id="0"/>
    </w:p>
    <w:sectPr w:rsidR="00285B75" w:rsidRPr="00E3128C" w:rsidSect="005C407E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2E1" w:rsidRDefault="009832E1" w:rsidP="00C152DC">
      <w:pPr>
        <w:spacing w:after="0" w:line="240" w:lineRule="auto"/>
      </w:pPr>
      <w:r>
        <w:separator/>
      </w:r>
    </w:p>
  </w:endnote>
  <w:endnote w:type="continuationSeparator" w:id="0">
    <w:p w:rsidR="009832E1" w:rsidRDefault="009832E1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5224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407E" w:rsidRDefault="005C40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7A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8B670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A37AB" w:rsidRPr="00EA37AB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2E1" w:rsidRDefault="009832E1" w:rsidP="00C152DC">
      <w:pPr>
        <w:spacing w:after="0" w:line="240" w:lineRule="auto"/>
      </w:pPr>
      <w:r>
        <w:separator/>
      </w:r>
    </w:p>
  </w:footnote>
  <w:footnote w:type="continuationSeparator" w:id="0">
    <w:p w:rsidR="009832E1" w:rsidRDefault="009832E1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3794E">
                <w:rPr>
                  <w:b/>
                  <w:bCs/>
                  <w:caps/>
                  <w:sz w:val="24"/>
                  <w:szCs w:val="24"/>
                  <w:lang w:val="en-029"/>
                </w:rPr>
                <w:t>GAMEPROGRAMMING-1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sz w:val="24"/>
            <w:szCs w:val="2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2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8B6704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sz w:val="24"/>
                  <w:szCs w:val="24"/>
                  <w:lang w:val="en-US"/>
                </w:rPr>
                <w:t>February 29,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2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9567EC" w:rsidP="008B6704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 xml:space="preserve">February </w:t>
              </w:r>
              <w:r w:rsidR="008B6704">
                <w:rPr>
                  <w:color w:val="FFFFFF" w:themeColor="background1"/>
                  <w:lang w:val="en-US"/>
                </w:rPr>
                <w:t>29</w:t>
              </w:r>
              <w:r>
                <w:rPr>
                  <w:color w:val="FFFFFF" w:themeColor="background1"/>
                  <w:lang w:val="en-US"/>
                </w:rPr>
                <w:t>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3794E">
                <w:rPr>
                  <w:b/>
                  <w:bCs/>
                  <w:caps/>
                  <w:sz w:val="24"/>
                  <w:szCs w:val="24"/>
                  <w:lang w:val="en-029"/>
                </w:rPr>
                <w:t>GAMEPROGRAMMING-1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75ECD"/>
    <w:multiLevelType w:val="hybridMultilevel"/>
    <w:tmpl w:val="5E06684A"/>
    <w:lvl w:ilvl="0" w:tplc="24090013">
      <w:start w:val="1"/>
      <w:numFmt w:val="upperRoman"/>
      <w:lvlText w:val="%1."/>
      <w:lvlJc w:val="right"/>
      <w:pPr>
        <w:ind w:left="720" w:hanging="360"/>
      </w:p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76239"/>
    <w:rsid w:val="00080D8D"/>
    <w:rsid w:val="000D662A"/>
    <w:rsid w:val="00102895"/>
    <w:rsid w:val="00105AF3"/>
    <w:rsid w:val="001A39F4"/>
    <w:rsid w:val="001D2ED0"/>
    <w:rsid w:val="002856D0"/>
    <w:rsid w:val="00285B75"/>
    <w:rsid w:val="00380965"/>
    <w:rsid w:val="003A7E09"/>
    <w:rsid w:val="003E1D34"/>
    <w:rsid w:val="003E1D56"/>
    <w:rsid w:val="0041131E"/>
    <w:rsid w:val="00420F46"/>
    <w:rsid w:val="0043794E"/>
    <w:rsid w:val="0044765F"/>
    <w:rsid w:val="004A2E99"/>
    <w:rsid w:val="0052734F"/>
    <w:rsid w:val="005C2F0F"/>
    <w:rsid w:val="005C407E"/>
    <w:rsid w:val="00686D09"/>
    <w:rsid w:val="00691022"/>
    <w:rsid w:val="00737D76"/>
    <w:rsid w:val="00744BAC"/>
    <w:rsid w:val="00777836"/>
    <w:rsid w:val="00785CEF"/>
    <w:rsid w:val="007A66AB"/>
    <w:rsid w:val="007B27E3"/>
    <w:rsid w:val="007D2A8E"/>
    <w:rsid w:val="008229FB"/>
    <w:rsid w:val="00843E19"/>
    <w:rsid w:val="00846D88"/>
    <w:rsid w:val="00863939"/>
    <w:rsid w:val="00867E8F"/>
    <w:rsid w:val="008A0688"/>
    <w:rsid w:val="008B51E7"/>
    <w:rsid w:val="008B6704"/>
    <w:rsid w:val="008C6B2D"/>
    <w:rsid w:val="008E4877"/>
    <w:rsid w:val="008E601F"/>
    <w:rsid w:val="008F3C94"/>
    <w:rsid w:val="00953C99"/>
    <w:rsid w:val="009567EC"/>
    <w:rsid w:val="009832E1"/>
    <w:rsid w:val="00996533"/>
    <w:rsid w:val="009A4D42"/>
    <w:rsid w:val="009B4C4E"/>
    <w:rsid w:val="009F6693"/>
    <w:rsid w:val="00AA765B"/>
    <w:rsid w:val="00AD223E"/>
    <w:rsid w:val="00B67550"/>
    <w:rsid w:val="00BF4089"/>
    <w:rsid w:val="00BF695F"/>
    <w:rsid w:val="00C152DC"/>
    <w:rsid w:val="00C70BC2"/>
    <w:rsid w:val="00C9664E"/>
    <w:rsid w:val="00CC730B"/>
    <w:rsid w:val="00CE026F"/>
    <w:rsid w:val="00D15FBC"/>
    <w:rsid w:val="00D668E0"/>
    <w:rsid w:val="00D74CFF"/>
    <w:rsid w:val="00D82416"/>
    <w:rsid w:val="00DA7154"/>
    <w:rsid w:val="00DB39F2"/>
    <w:rsid w:val="00E3128C"/>
    <w:rsid w:val="00EA37AB"/>
    <w:rsid w:val="00EB6F93"/>
    <w:rsid w:val="00F35C9E"/>
    <w:rsid w:val="00F362D0"/>
    <w:rsid w:val="00F758D4"/>
    <w:rsid w:val="00FB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3045C3A5-6CE3-4FC5-B22B-8DB78147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3</TotalTime>
  <Pages>7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GAMEPROGRAMMING-1</vt:lpstr>
    </vt:vector>
  </TitlesOfParts>
  <Company>GamingFUN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GAMEPROGRAMMING-1</dc:title>
  <dc:creator>Padma Chakraborty</dc:creator>
  <cp:lastModifiedBy>chakraborty</cp:lastModifiedBy>
  <cp:revision>5</cp:revision>
  <dcterms:created xsi:type="dcterms:W3CDTF">2016-03-09T19:48:00Z</dcterms:created>
  <dcterms:modified xsi:type="dcterms:W3CDTF">2016-03-09T20:08:00Z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